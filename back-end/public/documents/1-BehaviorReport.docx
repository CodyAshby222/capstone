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866E" w14:textId="77777777" w:rsidR="00965D17" w:rsidRPr="006F1BBC" w:rsidRDefault="00EE5B82" w:rsidP="00224C37">
      <w:pPr>
        <w:pStyle w:val="Date"/>
      </w:pPr>
      <w:sdt>
        <w:sdtPr>
          <w:alias w:val="Date:"/>
          <w:tag w:val="Date:"/>
          <w:id w:val="273684408"/>
          <w:placeholder>
            <w:docPart w:val="523BA708E3144BF4AC6ECF5DC41D2398"/>
          </w:placeholder>
          <w:temporary/>
          <w:showingPlcHdr/>
          <w15:appearance w15:val="hidden"/>
        </w:sdtPr>
        <w:sdtEndPr/>
        <w:sdtContent>
          <w:r w:rsidR="00965D17" w:rsidRPr="006F1BBC">
            <w:t>Date</w:t>
          </w:r>
        </w:sdtContent>
      </w:sdt>
    </w:p>
    <w:sdt>
      <w:sdtPr>
        <w:alias w:val="Recipient Name:"/>
        <w:tag w:val="Recipient Name:"/>
        <w:id w:val="329652792"/>
        <w:placeholder>
          <w:docPart w:val="8750E36517DF405C8478AF3392254341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4EF5D964" w14:textId="6D1D18E6" w:rsidR="00965D17" w:rsidRPr="006F1BBC" w:rsidRDefault="00ED0863" w:rsidP="000F0891">
          <w:pPr>
            <w:pStyle w:val="Address"/>
          </w:pPr>
          <w:r>
            <w:t>Name: __________________</w:t>
          </w:r>
        </w:p>
      </w:sdtContent>
    </w:sdt>
    <w:p w14:paraId="7D10C3B6" w14:textId="6CAA595C" w:rsidR="00965D17" w:rsidRPr="006F1BBC" w:rsidRDefault="00ED0863" w:rsidP="000F0891">
      <w:pPr>
        <w:pStyle w:val="Address"/>
      </w:pPr>
      <w:r>
        <w:t>Teacher: ________________</w:t>
      </w:r>
    </w:p>
    <w:p w14:paraId="571CF3A0" w14:textId="60FDB723" w:rsidR="00965D17" w:rsidRDefault="00ED0863" w:rsidP="00ED0863">
      <w:r>
        <w:t>Write three sentences that explain the behavior.</w:t>
      </w:r>
    </w:p>
    <w:p w14:paraId="0CBB2528" w14:textId="67D6C475" w:rsidR="00965D17" w:rsidRDefault="00ED0863" w:rsidP="00ED0863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3BB7FD" w14:textId="6691314B" w:rsidR="00ED0863" w:rsidRDefault="00ED0863" w:rsidP="00ED0863"/>
    <w:p w14:paraId="6B1CFD55" w14:textId="1BF16FCF" w:rsidR="00ED0863" w:rsidRDefault="00ED0863" w:rsidP="00ED0863">
      <w:r>
        <w:t>Write three sentences that explain how you will change your behavior and make better choices.</w:t>
      </w:r>
    </w:p>
    <w:p w14:paraId="185B2B4D" w14:textId="01AEC657" w:rsidR="00ED0863" w:rsidRPr="001A3D5B" w:rsidRDefault="00ED0863" w:rsidP="00ED0863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28D35D1" w14:textId="3856462D" w:rsidR="0051132C" w:rsidRPr="0051132C" w:rsidRDefault="00ED0863" w:rsidP="006A7B9E">
      <w:pPr>
        <w:pStyle w:val="Signature"/>
      </w:pPr>
      <w:r>
        <w:t>Please turn in this report to the teacher as soon as it’s completed.</w:t>
      </w:r>
    </w:p>
    <w:sectPr w:rsidR="0051132C" w:rsidRPr="0051132C" w:rsidSect="002077FA">
      <w:headerReference w:type="first" r:id="rId12"/>
      <w:pgSz w:w="12240" w:h="15840" w:code="1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A50F1" w14:textId="77777777" w:rsidR="00EE5B82" w:rsidRDefault="00EE5B82" w:rsidP="000F0891">
      <w:r>
        <w:separator/>
      </w:r>
    </w:p>
  </w:endnote>
  <w:endnote w:type="continuationSeparator" w:id="0">
    <w:p w14:paraId="521614CA" w14:textId="77777777" w:rsidR="00EE5B82" w:rsidRDefault="00EE5B82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F2A6E" w14:textId="77777777" w:rsidR="00EE5B82" w:rsidRDefault="00EE5B82" w:rsidP="000F0891">
      <w:r>
        <w:separator/>
      </w:r>
    </w:p>
  </w:footnote>
  <w:footnote w:type="continuationSeparator" w:id="0">
    <w:p w14:paraId="11EDC27D" w14:textId="77777777" w:rsidR="00EE5B82" w:rsidRDefault="00EE5B82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5F482" w14:textId="77777777" w:rsidR="00435B80" w:rsidRDefault="00545EB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1098AC6" wp14:editId="261DAEAA">
              <wp:simplePos x="0" y="0"/>
              <wp:positionH relativeFrom="column">
                <wp:posOffset>-1767840</wp:posOffset>
              </wp:positionH>
              <wp:positionV relativeFrom="paragraph">
                <wp:posOffset>-716280</wp:posOffset>
              </wp:positionV>
              <wp:extent cx="9792071" cy="10649609"/>
              <wp:effectExtent l="0" t="0" r="0" b="0"/>
              <wp:wrapNone/>
              <wp:docPr id="13" name="Group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8382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Group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Freeform: Shape 15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reeform: Shape 15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Group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Freeform: Shape 153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reeform: Shape 15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Group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Freeform: Shape 15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Freeform: Shape 17152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Group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Freeform: Shape 17154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Freeform: Shape 17155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Group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Freeform: Shape 1716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Freeform: Shape 1716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Graphic 3">
                        <a:extLst>
                          <a:ext uri="{FF2B5EF4-FFF2-40B4-BE49-F238E27FC236}">
                            <a16:creationId xmlns:a16="http://schemas.microsoft.com/office/drawing/2014/main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Group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Oval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Group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Freeform: Shape 17157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Freeform: Shape 17158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Freeform 5">
                        <a:extLst>
                          <a:ext uri="{FF2B5EF4-FFF2-40B4-BE49-F238E27FC236}">
                            <a16:creationId xmlns:a16="http://schemas.microsoft.com/office/drawing/2014/main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3D789109" id="Group 13" o:spid="_x0000_s1026" alt="&quot;&quot;" style="position:absolute;margin-left:-139.2pt;margin-top:-56.4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">
              <v:rect id="Rectangle 7" o:spid="_x0000_s1027" style="position:absolute;left:8382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39a5b7 [3204]" strokecolor="#1c515a [1604]" strokeweight="1pt"/>
              <v:shape id="Graphic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Group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shape id="Freeform: Shape 150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51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: Shape 153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54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shape id="Freeform: Shape 15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2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">
                <v:shape id="Freeform: Shape 17154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5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3ZxQAAAN4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">
                <v:shape id="Freeform: Shape 17160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61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Graphic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Group 14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">
                <v:oval id="Oval 146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" fillcolor="#f8943f [3209]" stroked="f" strokeweight="1pt">
                  <v:stroke joinstyle="miter"/>
                </v:oval>
                <v:oval id="Oval 145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" fillcolor="#f0bb44 [3206]" stroked="f" strokeweight="1pt">
                  <v:stroke joinstyle="miter"/>
                </v:oval>
                <v:oval id="Oval 147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" fillcolor="yellow" stroked="f" strokeweight="1pt">
                  <v:stroke joinstyle="miter"/>
                </v:oval>
              </v:group>
              <v:group id="Group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UmrxQAAAN4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">
                <v:shape id="Freeform: Shape 17157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8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Freeform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1039" behindDoc="0" locked="0" layoutInCell="1" allowOverlap="1" wp14:anchorId="5BC27657" wp14:editId="4E42C57D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Picture 7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Picture 73" descr="lo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29F3D19" wp14:editId="61F7EF7A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-154940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160655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Group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Group 4">
                        <a:extLst>
                          <a:ext uri="{FF2B5EF4-FFF2-40B4-BE49-F238E27FC236}">
                            <a16:creationId xmlns:a16="http://schemas.microsoft.com/office/drawing/2014/main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Freeform 5">
                          <a:extLst>
                            <a:ext uri="{FF2B5EF4-FFF2-40B4-BE49-F238E27FC236}">
                              <a16:creationId xmlns:a16="http://schemas.microsoft.com/office/drawing/2014/main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6">
                          <a:extLst>
                            <a:ext uri="{FF2B5EF4-FFF2-40B4-BE49-F238E27FC236}">
                              <a16:creationId xmlns:a16="http://schemas.microsoft.com/office/drawing/2014/main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7">
                          <a:extLst>
                            <a:ext uri="{FF2B5EF4-FFF2-40B4-BE49-F238E27FC236}">
                              <a16:creationId xmlns:a16="http://schemas.microsoft.com/office/drawing/2014/main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Group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Freeform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Freeform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Group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Oval 127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Oval 128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Oval 134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Group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Freeform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Freeform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6310AEA5" id="Group 9" o:spid="_x0000_s1026" alt="&quot;&quot;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">
              <v:group id="Group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">
                <v:shape id="Freeform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" path="m,1v4,,8,,12,1c8,1,4,,,1xe" filled="f" stroked="f">
                  <v:path arrowok="t" o:connecttype="custom" o:connectlocs="0,2;16,3;0,2" o:connectangles="0,0,0"/>
                </v:shape>
                <v:shape id="Freeform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" path="m,1c5,1,10,1,15,,10,,5,,,1xe" filled="f" stroked="f">
                  <v:path arrowok="t" o:connecttype="custom" o:connectlocs="0,2;20,0;0,2" o:connectangles="0,0,0"/>
                </v:shape>
                <v:shape id="Freeform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Group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">
                <v:shape id="Freeform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" path="m,1v4,,8,,12,1c8,1,4,,,1xe" filled="f" stroked="f">
                  <v:path arrowok="t" o:connecttype="custom" o:connectlocs="0,2;16,3;0,2" o:connectangles="0,0,0"/>
                </v:shape>
                <v:shape id="Freeform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Freeform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Group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">
                <v:oval id="Oval 127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" strokecolor="#526600" strokeweight=".83786mm">
                  <v:stroke joinstyle="miter"/>
                </v:oval>
                <v:oval id="Oval 128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" fillcolor="black" stroked="f"/>
                <v:shape id="Freeform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" path="m62,482r-48,5l,,48,,62,482xe" fillcolor="black" stroked="f">
                  <v:path arrowok="t" o:connecttype="custom" o:connectlocs="62,482;14,487;0,0;48,0;62,482" o:connectangles="0,0,0,0,0"/>
                </v:shape>
                <v:shape id="Freeform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Freeform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Freeform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Freeform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Oval 134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" strokecolor="#526600" strokeweight=".83786mm">
                  <v:stroke joinstyle="miter"/>
                </v:oval>
                <v:oval id="Oval 138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" fillcolor="black" stroked="f"/>
                <v:shape id="Freeform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Group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">
                <v:shape id="Freeform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Freeform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Freeform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63"/>
    <w:rsid w:val="000235A7"/>
    <w:rsid w:val="00034202"/>
    <w:rsid w:val="00072A19"/>
    <w:rsid w:val="000D5AB1"/>
    <w:rsid w:val="000F0891"/>
    <w:rsid w:val="0010770A"/>
    <w:rsid w:val="00160F53"/>
    <w:rsid w:val="001A3D5B"/>
    <w:rsid w:val="001D038B"/>
    <w:rsid w:val="002045EB"/>
    <w:rsid w:val="002077FA"/>
    <w:rsid w:val="00224C37"/>
    <w:rsid w:val="00230943"/>
    <w:rsid w:val="00293B83"/>
    <w:rsid w:val="002D4F11"/>
    <w:rsid w:val="00302A2C"/>
    <w:rsid w:val="00304979"/>
    <w:rsid w:val="00316F78"/>
    <w:rsid w:val="00342818"/>
    <w:rsid w:val="00381669"/>
    <w:rsid w:val="003D583E"/>
    <w:rsid w:val="0040185E"/>
    <w:rsid w:val="00435B80"/>
    <w:rsid w:val="004503F0"/>
    <w:rsid w:val="00450B43"/>
    <w:rsid w:val="00463D9F"/>
    <w:rsid w:val="0051132C"/>
    <w:rsid w:val="0052105A"/>
    <w:rsid w:val="005423E8"/>
    <w:rsid w:val="00545EBA"/>
    <w:rsid w:val="00556EF2"/>
    <w:rsid w:val="00595ED0"/>
    <w:rsid w:val="005F43DF"/>
    <w:rsid w:val="00615BB4"/>
    <w:rsid w:val="00622BAA"/>
    <w:rsid w:val="00673296"/>
    <w:rsid w:val="00673C35"/>
    <w:rsid w:val="0069687F"/>
    <w:rsid w:val="006A3CE7"/>
    <w:rsid w:val="006A7B9E"/>
    <w:rsid w:val="006F1BBC"/>
    <w:rsid w:val="0073517E"/>
    <w:rsid w:val="007458C7"/>
    <w:rsid w:val="0076387D"/>
    <w:rsid w:val="00881D05"/>
    <w:rsid w:val="008D7720"/>
    <w:rsid w:val="008F15C5"/>
    <w:rsid w:val="00900EB8"/>
    <w:rsid w:val="00916A25"/>
    <w:rsid w:val="00965D17"/>
    <w:rsid w:val="00970ED3"/>
    <w:rsid w:val="009C45E5"/>
    <w:rsid w:val="00A27383"/>
    <w:rsid w:val="00A31C06"/>
    <w:rsid w:val="00A70E04"/>
    <w:rsid w:val="00A72FB5"/>
    <w:rsid w:val="00A736B0"/>
    <w:rsid w:val="00A75E0B"/>
    <w:rsid w:val="00A77F44"/>
    <w:rsid w:val="00A804FC"/>
    <w:rsid w:val="00B12EB2"/>
    <w:rsid w:val="00B434E0"/>
    <w:rsid w:val="00B70DD1"/>
    <w:rsid w:val="00B868B2"/>
    <w:rsid w:val="00C11864"/>
    <w:rsid w:val="00C42C2F"/>
    <w:rsid w:val="00C52CA7"/>
    <w:rsid w:val="00C645E3"/>
    <w:rsid w:val="00C73919"/>
    <w:rsid w:val="00C83E3C"/>
    <w:rsid w:val="00CC52C1"/>
    <w:rsid w:val="00D02A74"/>
    <w:rsid w:val="00D0689A"/>
    <w:rsid w:val="00D64EE2"/>
    <w:rsid w:val="00D65D51"/>
    <w:rsid w:val="00D841B9"/>
    <w:rsid w:val="00D905F1"/>
    <w:rsid w:val="00DE7FB9"/>
    <w:rsid w:val="00DF56DD"/>
    <w:rsid w:val="00E55255"/>
    <w:rsid w:val="00E57BFF"/>
    <w:rsid w:val="00E86C67"/>
    <w:rsid w:val="00EB5AE7"/>
    <w:rsid w:val="00EB75F8"/>
    <w:rsid w:val="00ED0863"/>
    <w:rsid w:val="00EE5B82"/>
    <w:rsid w:val="00F252AD"/>
    <w:rsid w:val="00F84259"/>
    <w:rsid w:val="00FA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968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45EBA"/>
  </w:style>
  <w:style w:type="paragraph" w:styleId="Heading1">
    <w:name w:val="heading 1"/>
    <w:basedOn w:val="Normal"/>
    <w:link w:val="Heading1Char"/>
    <w:uiPriority w:val="9"/>
    <w:qFormat/>
    <w:rsid w:val="00545EBA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F0891"/>
    <w:pPr>
      <w:spacing w:after="0"/>
      <w:jc w:val="center"/>
    </w:pPr>
    <w:rPr>
      <w:b/>
      <w:color w:val="FFFFFF" w:themeColor="background1"/>
      <w:sz w:val="36"/>
    </w:rPr>
  </w:style>
  <w:style w:type="character" w:customStyle="1" w:styleId="TitleChar">
    <w:name w:val="Title Char"/>
    <w:basedOn w:val="DefaultParagraphFont"/>
    <w:link w:val="Title"/>
    <w:uiPriority w:val="1"/>
    <w:rsid w:val="000F0891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ddress"/>
    <w:link w:val="DateChar"/>
    <w:uiPriority w:val="2"/>
    <w:qFormat/>
    <w:rsid w:val="00545EBA"/>
    <w:pPr>
      <w:spacing w:before="720"/>
      <w:contextualSpacing/>
    </w:pPr>
    <w:rPr>
      <w:rFonts w:asciiTheme="majorHAnsi" w:hAnsiTheme="majorHAnsi"/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545EBA"/>
    <w:rPr>
      <w:rFonts w:asciiTheme="majorHAnsi" w:hAnsiTheme="majorHAnsi"/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545EBA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semiHidden/>
    <w:rsid w:val="00545EBA"/>
    <w:pPr>
      <w:spacing w:after="0"/>
      <w:jc w:val="right"/>
    </w:pPr>
    <w:rPr>
      <w:rFonts w:eastAsiaTheme="minorEastAsia"/>
      <w:color w:val="2A7B88" w:themeColor="accent1" w:themeShade="BF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5EBA"/>
    <w:rPr>
      <w:rFonts w:eastAsiaTheme="minorEastAsia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1A3D5B"/>
    <w:pPr>
      <w:spacing w:before="600" w:after="240"/>
    </w:pPr>
    <w:rPr>
      <w:b/>
      <w:bCs/>
      <w:color w:val="950B0B" w:themeColor="accent4" w:themeShade="80"/>
      <w:sz w:val="28"/>
    </w:rPr>
  </w:style>
  <w:style w:type="character" w:customStyle="1" w:styleId="SalutationChar">
    <w:name w:val="Salutation Char"/>
    <w:basedOn w:val="DefaultParagraphFont"/>
    <w:link w:val="Salutation"/>
    <w:uiPriority w:val="4"/>
    <w:rsid w:val="00545EBA"/>
    <w:rPr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545EBA"/>
    <w:pPr>
      <w:spacing w:before="720" w:after="0"/>
    </w:pPr>
    <w:rPr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545EBA"/>
    <w:rPr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545EBA"/>
    <w:pPr>
      <w:spacing w:before="1080"/>
      <w:contextualSpacing/>
    </w:pPr>
    <w:rPr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545EBA"/>
    <w:rPr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545EBA"/>
    <w:pPr>
      <w:spacing w:after="0"/>
    </w:pPr>
    <w:rPr>
      <w:rFonts w:eastAsiaTheme="minorEastAsia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5EBA"/>
    <w:rPr>
      <w:rFonts w:eastAsiaTheme="minorEastAsi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5EBA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45EBA"/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45EBA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5EBA"/>
    <w:rPr>
      <w:rFonts w:asciiTheme="majorHAnsi" w:eastAsiaTheme="majorEastAsia" w:hAnsiTheme="majorHAnsi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EB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EB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5EB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customStyle="1" w:styleId="Tagline">
    <w:name w:val="Tagline"/>
    <w:basedOn w:val="Normal"/>
    <w:link w:val="TaglineChar"/>
    <w:qFormat/>
    <w:rsid w:val="00A31C06"/>
    <w:pPr>
      <w:spacing w:after="0"/>
      <w:jc w:val="center"/>
    </w:pPr>
    <w:rPr>
      <w:color w:val="FFFFFF" w:themeColor="background1"/>
    </w:rPr>
  </w:style>
  <w:style w:type="paragraph" w:customStyle="1" w:styleId="AddressLine">
    <w:name w:val="Address Line"/>
    <w:basedOn w:val="Normal"/>
    <w:link w:val="AddressLineChar"/>
    <w:semiHidden/>
    <w:qFormat/>
    <w:rsid w:val="00545EBA"/>
    <w:pPr>
      <w:spacing w:after="0"/>
    </w:pPr>
  </w:style>
  <w:style w:type="character" w:customStyle="1" w:styleId="TaglineChar">
    <w:name w:val="Tagline Char"/>
    <w:basedOn w:val="DefaultParagraphFont"/>
    <w:link w:val="Tagline"/>
    <w:rsid w:val="00A31C06"/>
    <w:rPr>
      <w:rFonts w:ascii="Comic Sans MS" w:hAnsi="Comic Sans MS"/>
      <w:color w:val="FFFFFF" w:themeColor="background1"/>
    </w:rPr>
  </w:style>
  <w:style w:type="character" w:customStyle="1" w:styleId="AddressLineChar">
    <w:name w:val="Address Line Char"/>
    <w:basedOn w:val="DefaultParagraphFont"/>
    <w:link w:val="AddressLine"/>
    <w:semiHidden/>
    <w:rsid w:val="0054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dy%20Ashby\AppData\Local\Microsoft\Office\16.0\DTS\en-US%7b6E3BCAD5-4AAA-48AB-8453-8EB4C5347B5F%7d\%7b2D44B45B-7490-4AFC-9AEC-4AE4D7416A33%7dtf2289721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3BA708E3144BF4AC6ECF5DC41D2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061FA-E8B1-426D-9C2E-06669313F82A}"/>
      </w:docPartPr>
      <w:docPartBody>
        <w:p w:rsidR="00000000" w:rsidRDefault="00280F0E">
          <w:pPr>
            <w:pStyle w:val="523BA708E3144BF4AC6ECF5DC41D2398"/>
          </w:pPr>
          <w:r w:rsidRPr="006F1BBC">
            <w:t>Date</w:t>
          </w:r>
        </w:p>
      </w:docPartBody>
    </w:docPart>
    <w:docPart>
      <w:docPartPr>
        <w:name w:val="8750E36517DF405C8478AF3392254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48CDC-D93B-4C1F-9DFE-DD9C21C4915A}"/>
      </w:docPartPr>
      <w:docPartBody>
        <w:p w:rsidR="00000000" w:rsidRDefault="00280F0E">
          <w:pPr>
            <w:pStyle w:val="8750E36517DF405C8478AF3392254341"/>
          </w:pPr>
          <w:r w:rsidRPr="006F1BBC"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0E"/>
    <w:rsid w:val="0028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3BA708E3144BF4AC6ECF5DC41D2398">
    <w:name w:val="523BA708E3144BF4AC6ECF5DC41D2398"/>
  </w:style>
  <w:style w:type="paragraph" w:customStyle="1" w:styleId="8750E36517DF405C8478AF3392254341">
    <w:name w:val="8750E36517DF405C8478AF3392254341"/>
  </w:style>
  <w:style w:type="paragraph" w:customStyle="1" w:styleId="989EFEF858354EF7A1DB0EF4382BD616">
    <w:name w:val="989EFEF858354EF7A1DB0EF4382BD616"/>
  </w:style>
  <w:style w:type="paragraph" w:customStyle="1" w:styleId="6CFFD29510F64141B428D26F0E7BF81F">
    <w:name w:val="6CFFD29510F64141B428D26F0E7BF81F"/>
  </w:style>
  <w:style w:type="paragraph" w:customStyle="1" w:styleId="F9BCE913562C4ADCA2C38017799544D5">
    <w:name w:val="F9BCE913562C4ADCA2C38017799544D5"/>
  </w:style>
  <w:style w:type="paragraph" w:customStyle="1" w:styleId="573B2C40DC1C41A68398686B7EFB0A8F">
    <w:name w:val="573B2C40DC1C41A68398686B7EFB0A8F"/>
  </w:style>
  <w:style w:type="paragraph" w:customStyle="1" w:styleId="F4BEC4EA4B6944BB8DE49E2DDDDC73D9">
    <w:name w:val="F4BEC4EA4B6944BB8DE49E2DDDDC73D9"/>
  </w:style>
  <w:style w:type="character" w:styleId="PlaceholderText">
    <w:name w:val="Placeholder Text"/>
    <w:basedOn w:val="DefaultParagraphFont"/>
    <w:uiPriority w:val="99"/>
    <w:semiHidden/>
    <w:rPr>
      <w:color w:val="3B3838" w:themeColor="background2" w:themeShade="40"/>
    </w:rPr>
  </w:style>
  <w:style w:type="paragraph" w:customStyle="1" w:styleId="BA042CDDCACB47AF847834DC29887346">
    <w:name w:val="BA042CDDCACB47AF847834DC298873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overPageProperties xmlns="http://schemas.microsoft.com/office/2006/coverPageProps">
  <PublishDate/>
  <Abstract/>
  <CompanyAddress/>
  <CompanyPhone/>
  <CompanyFax>Name: __________________</CompanyFax>
  <CompanyEmail/>
</CoverPageProperties>
</file>

<file path=customXml/itemProps1.xml><?xml version="1.0" encoding="utf-8"?>
<ds:datastoreItem xmlns:ds="http://schemas.openxmlformats.org/officeDocument/2006/customXml" ds:itemID="{86AA4875-9E00-4A79-B080-12AAD8B1569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D521DA8-6193-4087-8BF1-BADAE62B79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DFCB30-4520-492F-93C4-9FF513E5D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C8C8C4-24CC-4617-B1E7-FB7F021A882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{2D44B45B-7490-4AFC-9AEC-4AE4D7416A33}tf22897213_win32.dotx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/>
  <cp:revision>1</cp:revision>
  <dcterms:created xsi:type="dcterms:W3CDTF">2021-08-07T23:36:00Z</dcterms:created>
  <dcterms:modified xsi:type="dcterms:W3CDTF">2021-08-07T23:40:00Z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